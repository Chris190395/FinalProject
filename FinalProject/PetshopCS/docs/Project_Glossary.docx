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693321">
      <w:pPr>
        <w:pStyle w:val="Titlu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Petshop</w:t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C42502">
            <w:pPr>
              <w:pStyle w:val="Tabletext"/>
            </w:pPr>
            <w:r>
              <w:t>24/03/2017</w:t>
            </w:r>
          </w:p>
        </w:tc>
        <w:tc>
          <w:tcPr>
            <w:tcW w:w="1152" w:type="dxa"/>
          </w:tcPr>
          <w:p w:rsidR="0085257A" w:rsidRPr="00AD232E" w:rsidRDefault="00C42502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B82499">
            <w:pPr>
              <w:pStyle w:val="Tabletext"/>
            </w:pPr>
            <w:r>
              <w:t>Lang Christine-Gabriella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0241F3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0241F3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0241F3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0241F3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978F7" w:rsidRPr="00AD232E" w:rsidRDefault="0085257A" w:rsidP="008978F7">
      <w:pPr>
        <w:pStyle w:val="InfoBlue"/>
      </w:pPr>
      <w:r w:rsidRPr="00AD232E">
        <w:t xml:space="preserve">[The introduction of the </w:t>
      </w:r>
      <w:r w:rsidR="008978F7" w:rsidRPr="00AD232E">
        <w:rPr>
          <w:b/>
          <w:bCs/>
        </w:rPr>
        <w:t>Glossary</w:t>
      </w:r>
      <w:r w:rsidRPr="00AD232E">
        <w:rPr>
          <w:b/>
          <w:bCs/>
        </w:rPr>
        <w:t xml:space="preserve"> </w:t>
      </w:r>
      <w:r w:rsidRPr="00AD232E">
        <w:t>document provides an overview of the entire document.</w:t>
      </w:r>
      <w:r w:rsidR="008978F7" w:rsidRPr="00AD232E">
        <w:t>]</w:t>
      </w:r>
    </w:p>
    <w:p w:rsidR="0085257A" w:rsidRPr="00AD232E" w:rsidRDefault="008978F7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AD232E" w:rsidP="00F669DB">
      <w:pPr>
        <w:pStyle w:val="InfoBlue"/>
      </w:pPr>
      <w:bookmarkStart w:id="6" w:name="_Toc436203381"/>
      <w:r w:rsidRPr="00AD232E">
        <w:t xml:space="preserve"> </w:t>
      </w:r>
      <w:r w:rsidR="0085257A" w:rsidRPr="00AD232E">
        <w:t xml:space="preserve">[Present </w:t>
      </w:r>
      <w:r w:rsidRPr="00AD232E">
        <w:t>the noteworthy terms and their definition, format and validation rules if appropriate</w:t>
      </w:r>
      <w:r w:rsidR="0085257A" w:rsidRPr="00AD232E">
        <w:t>.]</w:t>
      </w:r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154166" w:rsidRDefault="0015416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Petshop</w:t>
            </w:r>
          </w:p>
          <w:p w:rsidR="00154166" w:rsidRPr="00154166" w:rsidRDefault="00154166" w:rsidP="00154166"/>
          <w:p w:rsidR="0085257A" w:rsidRDefault="0085257A" w:rsidP="00154166">
            <w:pPr>
              <w:jc w:val="center"/>
            </w:pPr>
          </w:p>
          <w:p w:rsidR="00154166" w:rsidRDefault="00154166" w:rsidP="00154166"/>
          <w:p w:rsidR="00154166" w:rsidRDefault="00154166" w:rsidP="00154166">
            <w:r>
              <w:t>Pet</w:t>
            </w:r>
          </w:p>
          <w:p w:rsidR="00154166" w:rsidRDefault="00154166" w:rsidP="00154166">
            <w:pPr>
              <w:jc w:val="center"/>
            </w:pPr>
          </w:p>
          <w:p w:rsidR="00154166" w:rsidRDefault="00154166" w:rsidP="00154166"/>
          <w:p w:rsidR="00154166" w:rsidRDefault="00154166" w:rsidP="00154166"/>
          <w:p w:rsidR="00154166" w:rsidRDefault="00154166" w:rsidP="00154166">
            <w:r>
              <w:t>Petshop Customer</w:t>
            </w:r>
          </w:p>
          <w:p w:rsidR="00154166" w:rsidRDefault="00154166" w:rsidP="00154166"/>
          <w:p w:rsidR="00154166" w:rsidRDefault="00154166" w:rsidP="00154166"/>
          <w:p w:rsidR="00154166" w:rsidRDefault="00154166" w:rsidP="00154166"/>
          <w:p w:rsidR="00154166" w:rsidRDefault="00154166" w:rsidP="00154166"/>
          <w:p w:rsidR="00154166" w:rsidRDefault="00154166" w:rsidP="00154166"/>
          <w:p w:rsidR="00154166" w:rsidRDefault="00154166" w:rsidP="00154166"/>
          <w:p w:rsidR="00154166" w:rsidRDefault="00154166" w:rsidP="00154166"/>
          <w:p w:rsidR="00154166" w:rsidRDefault="00154166" w:rsidP="00154166"/>
          <w:p w:rsidR="00154166" w:rsidRDefault="00154166" w:rsidP="00154166">
            <w:r>
              <w:t>Pet</w:t>
            </w:r>
            <w:r w:rsidR="00BC2E54">
              <w:t>Food</w:t>
            </w:r>
          </w:p>
          <w:p w:rsidR="00BC2E54" w:rsidRDefault="00BC2E54" w:rsidP="00154166"/>
          <w:p w:rsidR="00BC2E54" w:rsidRDefault="00BC2E54" w:rsidP="00154166"/>
          <w:p w:rsidR="00BC2E54" w:rsidRDefault="00BC2E54" w:rsidP="00154166"/>
          <w:p w:rsidR="00BC2E54" w:rsidRDefault="00BC2E54" w:rsidP="00154166"/>
          <w:p w:rsidR="00BC2E54" w:rsidRDefault="00BC2E54" w:rsidP="00154166">
            <w:r>
              <w:t>PetToys</w:t>
            </w:r>
          </w:p>
          <w:p w:rsidR="00BC2E54" w:rsidRDefault="00BC2E54" w:rsidP="00154166"/>
          <w:p w:rsidR="00BC2E54" w:rsidRDefault="00BC2E54" w:rsidP="00154166"/>
          <w:p w:rsidR="00BC2E54" w:rsidRDefault="00BC2E54" w:rsidP="00154166"/>
          <w:p w:rsidR="00BC2E54" w:rsidRDefault="00BC2E54" w:rsidP="00154166"/>
          <w:p w:rsidR="00BC2E54" w:rsidRPr="00154166" w:rsidRDefault="00BC2E54" w:rsidP="00154166">
            <w:r>
              <w:t>Pet care products</w:t>
            </w:r>
          </w:p>
        </w:tc>
        <w:tc>
          <w:tcPr>
            <w:tcW w:w="3232" w:type="dxa"/>
          </w:tcPr>
          <w:p w:rsidR="0085257A" w:rsidRDefault="00154166" w:rsidP="00F669DB">
            <w:pPr>
              <w:pStyle w:val="InfoBlue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Un magazin unde se gasesc produse pentru ingrijirea animalelor,mancare si jucarii cat si animale.</w:t>
            </w:r>
          </w:p>
          <w:p w:rsidR="00154166" w:rsidRDefault="00154166" w:rsidP="00154166">
            <w:pPr>
              <w:pStyle w:val="Corptext"/>
              <w:ind w:left="0"/>
            </w:pPr>
          </w:p>
          <w:p w:rsidR="00154166" w:rsidRDefault="00154166" w:rsidP="00154166">
            <w:pPr>
              <w:pStyle w:val="Corptext"/>
              <w:ind w:left="0"/>
            </w:pPr>
            <w:r>
              <w:t>Un animal de companie.</w:t>
            </w:r>
          </w:p>
          <w:p w:rsidR="00154166" w:rsidRDefault="00154166" w:rsidP="00154166">
            <w:pPr>
              <w:pStyle w:val="Corptext"/>
              <w:ind w:left="0"/>
            </w:pPr>
          </w:p>
          <w:p w:rsidR="00154166" w:rsidRDefault="00154166" w:rsidP="00154166">
            <w:pPr>
              <w:pStyle w:val="Corptext"/>
              <w:ind w:left="0"/>
            </w:pPr>
          </w:p>
          <w:p w:rsidR="00154166" w:rsidRDefault="00154166" w:rsidP="00154166">
            <w:pPr>
              <w:pStyle w:val="Corptext"/>
              <w:ind w:left="0"/>
            </w:pPr>
            <w:r>
              <w:t>Un detinator de animale care doreste produse pentru animalul lui de companie sau  un iubitor de animale care isi doreste un animal de companie.</w:t>
            </w:r>
          </w:p>
          <w:p w:rsidR="00154166" w:rsidRDefault="00154166" w:rsidP="00154166">
            <w:pPr>
              <w:pStyle w:val="Corptext"/>
              <w:ind w:left="0"/>
            </w:pPr>
          </w:p>
          <w:p w:rsidR="00154166" w:rsidRDefault="00154166" w:rsidP="00154166">
            <w:pPr>
              <w:pStyle w:val="Corptext"/>
            </w:pPr>
          </w:p>
          <w:p w:rsidR="00154166" w:rsidRDefault="00154166" w:rsidP="00154166">
            <w:pPr>
              <w:pStyle w:val="Corptext"/>
              <w:ind w:left="0"/>
            </w:pPr>
            <w:r>
              <w:t>Produse folosi</w:t>
            </w:r>
            <w:r w:rsidR="00BC2E54">
              <w:t>te pentru hranirea animalelor</w:t>
            </w:r>
            <w:r>
              <w:t>.</w:t>
            </w:r>
          </w:p>
          <w:p w:rsidR="00154166" w:rsidRDefault="00154166" w:rsidP="00154166">
            <w:pPr>
              <w:pStyle w:val="Corptext"/>
            </w:pPr>
          </w:p>
          <w:p w:rsidR="00154166" w:rsidRDefault="00154166" w:rsidP="00BC2E54">
            <w:pPr>
              <w:pStyle w:val="Corptext"/>
              <w:ind w:left="0"/>
            </w:pPr>
          </w:p>
          <w:p w:rsidR="00BC2E54" w:rsidRDefault="00BC2E54" w:rsidP="00BC2E54">
            <w:pPr>
              <w:pStyle w:val="Corptext"/>
              <w:ind w:left="0"/>
            </w:pPr>
            <w:r>
              <w:t>Jucarii pentru animale.</w:t>
            </w:r>
          </w:p>
          <w:p w:rsidR="00BC2E54" w:rsidRDefault="00BC2E54" w:rsidP="00BC2E54">
            <w:pPr>
              <w:pStyle w:val="Corptext"/>
              <w:ind w:left="0"/>
            </w:pPr>
          </w:p>
          <w:p w:rsidR="00BC2E54" w:rsidRDefault="00BC2E54" w:rsidP="00BC2E54">
            <w:pPr>
              <w:pStyle w:val="Corptext"/>
              <w:ind w:left="0"/>
            </w:pPr>
          </w:p>
          <w:p w:rsidR="00BC2E54" w:rsidRDefault="00BC2E54" w:rsidP="00BC2E54">
            <w:pPr>
              <w:pStyle w:val="Corptext"/>
              <w:ind w:left="0"/>
            </w:pPr>
            <w:r>
              <w:t>Produse pentru ingrijirea animalelor.</w:t>
            </w:r>
            <w:bookmarkStart w:id="7" w:name="_GoBack"/>
            <w:bookmarkEnd w:id="7"/>
          </w:p>
          <w:p w:rsidR="00BC2E54" w:rsidRDefault="00BC2E54" w:rsidP="00BC2E54">
            <w:pPr>
              <w:pStyle w:val="Corptext"/>
              <w:ind w:left="0"/>
            </w:pPr>
          </w:p>
          <w:p w:rsidR="00BC2E54" w:rsidRPr="00154166" w:rsidRDefault="00BC2E54" w:rsidP="00154166">
            <w:pPr>
              <w:pStyle w:val="Corptext"/>
            </w:pPr>
          </w:p>
        </w:tc>
        <w:tc>
          <w:tcPr>
            <w:tcW w:w="1890" w:type="dxa"/>
          </w:tcPr>
          <w:p w:rsidR="0085257A" w:rsidRPr="000241F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0241F3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Corp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60C" w:rsidRDefault="002E060C">
      <w:pPr>
        <w:spacing w:line="240" w:lineRule="auto"/>
      </w:pPr>
      <w:r>
        <w:separator/>
      </w:r>
    </w:p>
  </w:endnote>
  <w:endnote w:type="continuationSeparator" w:id="0">
    <w:p w:rsidR="002E060C" w:rsidRDefault="002E0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841D7">
          <w:pPr>
            <w:jc w:val="center"/>
          </w:pPr>
          <w:r>
            <w:sym w:font="Symbol" w:char="F0D3"/>
          </w:r>
          <w:r w:rsidR="00A841D7">
            <w:t>Lang Christine-Gabriella</w:t>
          </w:r>
          <w:r>
            <w:t xml:space="preserve"> </w:t>
          </w:r>
          <w:r w:rsidR="000241F3">
            <w:fldChar w:fldCharType="begin"/>
          </w:r>
          <w:r w:rsidR="000241F3">
            <w:instrText xml:space="preserve"> DATE \@ "yyyy" </w:instrText>
          </w:r>
          <w:r w:rsidR="000241F3">
            <w:fldChar w:fldCharType="separate"/>
          </w:r>
          <w:r w:rsidR="00BC2E54">
            <w:rPr>
              <w:noProof/>
            </w:rPr>
            <w:t>2017</w:t>
          </w:r>
          <w:r w:rsidR="000241F3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BC2E54">
            <w:rPr>
              <w:rStyle w:val="Numrdepagin"/>
              <w:noProof/>
            </w:rPr>
            <w:t>4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60C" w:rsidRDefault="002E060C">
      <w:pPr>
        <w:spacing w:line="240" w:lineRule="auto"/>
      </w:pPr>
      <w:r>
        <w:separator/>
      </w:r>
    </w:p>
  </w:footnote>
  <w:footnote w:type="continuationSeparator" w:id="0">
    <w:p w:rsidR="002E060C" w:rsidRDefault="002E06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A841D7">
    <w:pPr>
      <w:pBdr>
        <w:bottom w:val="single" w:sz="6" w:space="1" w:color="auto"/>
      </w:pBdr>
      <w:jc w:val="right"/>
    </w:pPr>
    <w:r>
      <w:t>Lang Christine-Gabriella</w:t>
    </w:r>
  </w:p>
  <w:p w:rsidR="00AD439A" w:rsidRDefault="00B94D47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t>30238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B82499">
          <w:r>
            <w:t>Petshop</w:t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 w:rsidP="000E1EB7">
          <w:r>
            <w:t xml:space="preserve">  Date:  </w:t>
          </w:r>
          <w:r w:rsidR="000E1EB7">
            <w:t>24/03/2017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0241F3"/>
    <w:rsid w:val="000C5443"/>
    <w:rsid w:val="000E1EB7"/>
    <w:rsid w:val="00154166"/>
    <w:rsid w:val="001C7458"/>
    <w:rsid w:val="001D42BB"/>
    <w:rsid w:val="002770B3"/>
    <w:rsid w:val="002E060C"/>
    <w:rsid w:val="005A3207"/>
    <w:rsid w:val="005B132C"/>
    <w:rsid w:val="00600853"/>
    <w:rsid w:val="00693321"/>
    <w:rsid w:val="007F349D"/>
    <w:rsid w:val="0085257A"/>
    <w:rsid w:val="008978F7"/>
    <w:rsid w:val="009B5BF2"/>
    <w:rsid w:val="00A61FD4"/>
    <w:rsid w:val="00A841D7"/>
    <w:rsid w:val="00AD232E"/>
    <w:rsid w:val="00AD439A"/>
    <w:rsid w:val="00B56935"/>
    <w:rsid w:val="00B82499"/>
    <w:rsid w:val="00B944EA"/>
    <w:rsid w:val="00B94D47"/>
    <w:rsid w:val="00BC2E54"/>
    <w:rsid w:val="00BE1B76"/>
    <w:rsid w:val="00C05F21"/>
    <w:rsid w:val="00C35D85"/>
    <w:rsid w:val="00C42502"/>
    <w:rsid w:val="00CE5184"/>
    <w:rsid w:val="00D40453"/>
    <w:rsid w:val="00E41E57"/>
    <w:rsid w:val="00E5589C"/>
    <w:rsid w:val="00E55EE3"/>
    <w:rsid w:val="00F50DCC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43</TotalTime>
  <Pages>4</Pages>
  <Words>151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Lang Christine</cp:lastModifiedBy>
  <cp:revision>15</cp:revision>
  <cp:lastPrinted>2001-03-15T12:26:00Z</cp:lastPrinted>
  <dcterms:created xsi:type="dcterms:W3CDTF">2010-02-26T10:01:00Z</dcterms:created>
  <dcterms:modified xsi:type="dcterms:W3CDTF">2017-03-31T09:33:00Z</dcterms:modified>
</cp:coreProperties>
</file>