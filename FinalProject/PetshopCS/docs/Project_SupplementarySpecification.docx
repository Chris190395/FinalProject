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A1" w:rsidRPr="00E51C0F" w:rsidRDefault="00AF66F6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Petshop</w:t>
      </w:r>
    </w:p>
    <w:p w:rsidR="00E421C6" w:rsidRPr="00400EB4" w:rsidRDefault="00917C85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090850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E421C6" w:rsidRPr="00400EB4" w:rsidRDefault="0009085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E421C6" w:rsidP="00090850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AF66F6" w:rsidP="00090850">
            <w:pPr>
              <w:pStyle w:val="Tabletext"/>
            </w:pPr>
            <w:r>
              <w:t>Lang Christine-Gabriella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8279E2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8279E2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8279E2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279E2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8279E2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917C85">
        <w:lastRenderedPageBreak/>
        <w:fldChar w:fldCharType="begin"/>
      </w:r>
      <w:r w:rsidR="00917C85">
        <w:instrText xml:space="preserve"> TITLE  \* MERGEFORMAT </w:instrText>
      </w:r>
      <w:r w:rsidR="00917C85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917C85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AF66F6" w:rsidRDefault="00AF66F6" w:rsidP="00AF66F6">
      <w:pPr>
        <w:pStyle w:val="InfoBlue"/>
      </w:pPr>
      <w:r>
        <w:t xml:space="preserve">[The introduction of the </w:t>
      </w:r>
      <w:r>
        <w:rPr>
          <w:b/>
          <w:bCs/>
        </w:rPr>
        <w:t xml:space="preserve">Supplementary Specification </w:t>
      </w:r>
      <w:r>
        <w:t xml:space="preserve">provides an overview of the entire document. </w:t>
      </w:r>
    </w:p>
    <w:p w:rsidR="00AF66F6" w:rsidRDefault="00AF66F6" w:rsidP="00AF66F6">
      <w:pPr>
        <w:pStyle w:val="InfoBlue"/>
      </w:pPr>
      <w:r>
        <w:t xml:space="preserve">The </w:t>
      </w:r>
      <w:r>
        <w:rPr>
          <w:b/>
          <w:bCs/>
        </w:rPr>
        <w:t>Supplementary Specification</w:t>
      </w:r>
      <w:r>
        <w:t xml:space="preserve"> captures the system requirements that are not readily captured in the use cases of the use-case model. Such requirements include: </w:t>
      </w:r>
    </w:p>
    <w:p w:rsidR="00AF66F6" w:rsidRDefault="00AF66F6" w:rsidP="00AF66F6">
      <w:pPr>
        <w:pStyle w:val="InfoBlue"/>
      </w:pPr>
      <w:r>
        <w:t xml:space="preserve">Legal and regulatory requirements, including application standards. </w:t>
      </w:r>
    </w:p>
    <w:p w:rsidR="00AF66F6" w:rsidRDefault="00AF66F6" w:rsidP="00AF66F6">
      <w:pPr>
        <w:pStyle w:val="InfoBlue"/>
      </w:pPr>
      <w:r>
        <w:t xml:space="preserve">Quality attributes of the system to be built, including usability, reliability, performance, and supportability requirements. </w:t>
      </w:r>
    </w:p>
    <w:p w:rsidR="00AF66F6" w:rsidRDefault="00AF66F6" w:rsidP="00AF66F6">
      <w:pPr>
        <w:pStyle w:val="InfoBlue"/>
      </w:pPr>
      <w:r>
        <w:t>Other requirements such as operating systems and environments, compatibility requirements, and design constraints.]</w:t>
      </w:r>
    </w:p>
    <w:p w:rsidR="00B22F53" w:rsidRPr="00B22F53" w:rsidRDefault="00B22F53" w:rsidP="00B22F53">
      <w:pPr>
        <w:ind w:left="720"/>
        <w:rPr>
          <w:sz w:val="24"/>
          <w:szCs w:val="24"/>
        </w:rPr>
      </w:pPr>
    </w:p>
    <w:p w:rsidR="0040432F" w:rsidRPr="00066B37" w:rsidRDefault="00697B53" w:rsidP="00066B37">
      <w:pPr>
        <w:pStyle w:val="Titlu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E421C6" w:rsidRPr="00400EB4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Start w:id="7" w:name="_GoBack"/>
      <w:bookmarkEnd w:id="6"/>
      <w:bookmarkEnd w:id="7"/>
    </w:p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40432F" w:rsidRPr="00400EB4" w:rsidRDefault="0040432F" w:rsidP="0040432F"/>
    <w:p w:rsidR="00921E0D" w:rsidRPr="00066B37" w:rsidRDefault="00AD64E8" w:rsidP="00066B37">
      <w:pPr>
        <w:pStyle w:val="Titlu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sectPr w:rsidR="00921E0D" w:rsidRPr="00066B37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85" w:rsidRDefault="00917C85">
      <w:pPr>
        <w:spacing w:line="240" w:lineRule="auto"/>
      </w:pPr>
      <w:r>
        <w:separator/>
      </w:r>
    </w:p>
  </w:endnote>
  <w:endnote w:type="continuationSeparator" w:id="0">
    <w:p w:rsidR="00917C85" w:rsidRDefault="00917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AF66F6">
          <w:pPr>
            <w:jc w:val="center"/>
          </w:pPr>
          <w:r>
            <w:sym w:font="Symbol" w:char="F0D3"/>
          </w:r>
          <w:r w:rsidR="00AF66F6">
            <w:t>Lang Christine-Gabriella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AF66F6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AF66F6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85" w:rsidRDefault="00917C85">
      <w:pPr>
        <w:spacing w:line="240" w:lineRule="auto"/>
      </w:pPr>
      <w:r>
        <w:separator/>
      </w:r>
    </w:p>
  </w:footnote>
  <w:footnote w:type="continuationSeparator" w:id="0">
    <w:p w:rsidR="00917C85" w:rsidRDefault="00917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AF66F6">
    <w:pPr>
      <w:pBdr>
        <w:bottom w:val="single" w:sz="6" w:space="1" w:color="auto"/>
      </w:pBdr>
      <w:jc w:val="right"/>
    </w:pPr>
    <w:r>
      <w:t>Lang Christine-Gabriella</w:t>
    </w:r>
  </w:p>
  <w:p w:rsidR="00697B53" w:rsidRDefault="00BF27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AF66F6" w:rsidP="001B6119">
          <w:r>
            <w:t>Petshop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917C8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1B6119">
          <w:r>
            <w:t xml:space="preserve">  Date:  </w:t>
          </w:r>
          <w:r w:rsidR="001B6119">
            <w:t>24/03/2017</w:t>
          </w:r>
        </w:p>
      </w:tc>
    </w:tr>
    <w:tr w:rsidR="00E421C6">
      <w:tc>
        <w:tcPr>
          <w:tcW w:w="9558" w:type="dxa"/>
          <w:gridSpan w:val="2"/>
        </w:tcPr>
        <w:p w:rsidR="00E421C6" w:rsidRDefault="00E421C6"/>
      </w:tc>
    </w:tr>
  </w:tbl>
  <w:p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66B37"/>
    <w:rsid w:val="00090850"/>
    <w:rsid w:val="00161A84"/>
    <w:rsid w:val="00175084"/>
    <w:rsid w:val="001B6119"/>
    <w:rsid w:val="001C12A4"/>
    <w:rsid w:val="001D04C0"/>
    <w:rsid w:val="00400EB4"/>
    <w:rsid w:val="0040432F"/>
    <w:rsid w:val="005551DD"/>
    <w:rsid w:val="00697B53"/>
    <w:rsid w:val="007A32FC"/>
    <w:rsid w:val="008279E2"/>
    <w:rsid w:val="008421A9"/>
    <w:rsid w:val="00917C85"/>
    <w:rsid w:val="00921E0D"/>
    <w:rsid w:val="00AD64E8"/>
    <w:rsid w:val="00AF66F6"/>
    <w:rsid w:val="00B22F53"/>
    <w:rsid w:val="00BA055D"/>
    <w:rsid w:val="00BF27A1"/>
    <w:rsid w:val="00E421C6"/>
    <w:rsid w:val="00E51C0F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64</TotalTime>
  <Pages>4</Pages>
  <Words>202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Lang Christine</cp:lastModifiedBy>
  <cp:revision>15</cp:revision>
  <cp:lastPrinted>1900-12-31T22:00:00Z</cp:lastPrinted>
  <dcterms:created xsi:type="dcterms:W3CDTF">2010-02-24T09:18:00Z</dcterms:created>
  <dcterms:modified xsi:type="dcterms:W3CDTF">2017-03-30T17:07:00Z</dcterms:modified>
</cp:coreProperties>
</file>